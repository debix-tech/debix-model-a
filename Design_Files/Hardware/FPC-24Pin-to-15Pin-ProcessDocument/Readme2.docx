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5353C0">
      <w:pPr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PANELIZED: Not panelized</w:t>
      </w:r>
    </w:p>
    <w:p w14:paraId="44516EB7">
      <w:pPr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MATERIAL: FPC flexible board</w:t>
      </w:r>
    </w:p>
    <w:p w14:paraId="5F2815F3">
      <w:pPr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LAYERS: 2</w:t>
      </w:r>
    </w:p>
    <w:p w14:paraId="6B87912B">
      <w:pPr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FINISHED BOARD THICKNESS: 0.2mm</w:t>
      </w:r>
    </w:p>
    <w:p w14:paraId="662FE667">
      <w:pPr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PAD TREATMENT: Immersion gold</w:t>
      </w:r>
      <w:bookmarkStart w:id="0" w:name="_GoBack"/>
      <w:bookmarkEnd w:id="0"/>
    </w:p>
    <w:p w14:paraId="362C1D34">
      <w:pPr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OUTER COPPER THICKNESS: 1 oz</w:t>
      </w:r>
    </w:p>
    <w:p w14:paraId="5A7F5963">
      <w:pPr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IMMERSION GOLD THICKNESS: 1μ</w:t>
      </w:r>
    </w:p>
    <w:p w14:paraId="557714A8">
      <w:pPr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COVERLAY COLOR: Yellow</w:t>
      </w:r>
    </w:p>
    <w:p w14:paraId="60D1B7DD">
      <w:pPr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COVERLAY THICKNESS: 25μm</w:t>
      </w:r>
    </w:p>
    <w:p w14:paraId="5BB180DC">
      <w:pPr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LEGEND: White</w:t>
      </w:r>
    </w:p>
    <w:p w14:paraId="5EA3C96A">
      <w:pPr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REINFORCEMENT METHOD: PI reinforcement (See TOP PASTER for reinforcement areas)</w:t>
      </w:r>
    </w:p>
    <w:p w14:paraId="55CC304C">
      <w:pPr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REINFORCEMENT THICKNESS: 0.15mm</w:t>
      </w:r>
    </w:p>
    <w:sectPr>
      <w:headerReference r:id="rId5" w:type="default"/>
      <w:footerReference r:id="rId6" w:type="default"/>
      <w:pgSz w:w="11906" w:h="16838"/>
      <w:pgMar w:top="1701" w:right="1417" w:bottom="1417" w:left="1417" w:header="851" w:footer="68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思源黑体 CN Regular">
    <w:altName w:val="黑体"/>
    <w:panose1 w:val="00000000000000000000"/>
    <w:charset w:val="86"/>
    <w:family w:val="auto"/>
    <w:pitch w:val="default"/>
    <w:sig w:usb0="00000000" w:usb1="00000000" w:usb2="00000016" w:usb3="00000000" w:csb0="60060107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F7E690">
    <w:pPr>
      <w:pStyle w:val="11"/>
      <w:wordWrap w:val="0"/>
      <w:jc w:val="right"/>
      <w:rPr>
        <w:sz w:val="21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1" name="文本框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93C544">
                          <w:pPr>
                            <w:pStyle w:val="11"/>
                            <w:wordWrap w:val="0"/>
                            <w:jc w:val="right"/>
                          </w:pPr>
                          <w:sdt>
                            <w:sdt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id w:val="27021001"/>
                            </w:sdtPr>
                            <w:sdtEnd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id w:val="171357283"/>
                                </w:sdtPr>
                                <w:sdtEndP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sdtEndPr>
                                <w:sdtContent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val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</w:rPr>
                                    <w:instrText xml:space="preserve">PAGE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</w:rPr>
                                    <w:t>74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val="zh-CN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</w:rPr>
                                    <w:instrText xml:space="preserve">NUMPAGES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</w:rPr>
                                    <w:fldChar w:fldCharType="end"/>
                                  </w:r>
                                </w:sdtContent>
                              </w:sdt>
                            </w:sdtContent>
                          </w:sdt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KwYeQywCAABX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193C544">
                    <w:pPr>
                      <w:pStyle w:val="11"/>
                      <w:wordWrap w:val="0"/>
                      <w:jc w:val="right"/>
                    </w:pPr>
                    <w:sdt>
                      <w:sdtPr>
                        <w:rPr>
                          <w:rFonts w:ascii="Arial" w:hAnsi="Arial" w:cs="Arial"/>
                          <w:sz w:val="21"/>
                          <w:szCs w:val="21"/>
                        </w:rPr>
                        <w:id w:val="27021001"/>
                      </w:sdtPr>
                      <w:sdtEndPr>
                        <w:rPr>
                          <w:rFonts w:ascii="Arial" w:hAnsi="Arial" w:cs="Arial"/>
                          <w:sz w:val="21"/>
                          <w:szCs w:val="21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id w:val="171357283"/>
                          </w:sdtPr>
                          <w:sdtEndP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sdtEndPr>
                          <w:sdtContent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instrText xml:space="preserve">PAGE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74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zh-CN"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instrText xml:space="preserve">NUMPAGES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83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fldChar w:fldCharType="end"/>
                            </w:r>
                          </w:sdtContent>
                        </w:sdt>
                      </w:sdtContent>
                    </w:sdt>
                    <w:r>
                      <w:rPr>
                        <w:rFonts w:ascii="Arial" w:hAnsi="Arial" w:cs="Arial"/>
                        <w:sz w:val="21"/>
                        <w:szCs w:val="21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  <w:p w14:paraId="13D977D2">
    <w:pPr>
      <w:pStyle w:val="11"/>
      <w:rPr>
        <w:rFonts w:ascii="Arial" w:hAnsi="Arial" w:cs="Arial"/>
        <w:sz w:val="21"/>
        <w:szCs w:val="21"/>
      </w:rPr>
    </w:pPr>
    <w:r>
      <w:rPr>
        <w:rFonts w:ascii="Arial" w:hAnsi="Arial" w:cs="Arial"/>
        <w:sz w:val="21"/>
        <w:szCs w:val="21"/>
      </w:rPr>
      <w:t>www.debix.io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201D7D">
    <w:pPr>
      <w:pStyle w:val="12"/>
      <w:jc w:val="left"/>
      <w:rPr>
        <w:rFonts w:hint="eastAsia"/>
      </w:rPr>
    </w:pPr>
    <w:r>
      <w:rPr>
        <w:rFonts w:hint="eastAsia"/>
      </w:rPr>
      <w:drawing>
        <wp:inline distT="0" distB="0" distL="114300" distR="114300">
          <wp:extent cx="1793240" cy="450215"/>
          <wp:effectExtent l="0" t="0" r="16510" b="6985"/>
          <wp:docPr id="29" name="图片 29" descr="debi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图片 29" descr="debix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3240" cy="4502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</w:t>
    </w:r>
    <w:r>
      <w:rPr>
        <w:rFonts w:ascii="Arial" w:hAnsi="Arial" w:cs="Arial"/>
        <w:b/>
        <w:sz w:val="21"/>
        <w:szCs w:val="21"/>
      </w:rPr>
      <w:t>Polyhex Technology Company Limited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ZmMjQxZDJlNzJhYWJmMzQ0ZGUwOGJkZTc2ODQwNzAifQ=="/>
  </w:docVars>
  <w:rsids>
    <w:rsidRoot w:val="36C731C7"/>
    <w:rsid w:val="0000396D"/>
    <w:rsid w:val="0000401A"/>
    <w:rsid w:val="0003312F"/>
    <w:rsid w:val="00084D68"/>
    <w:rsid w:val="000B69E2"/>
    <w:rsid w:val="00114983"/>
    <w:rsid w:val="00141940"/>
    <w:rsid w:val="00173CD3"/>
    <w:rsid w:val="001B783F"/>
    <w:rsid w:val="001F065C"/>
    <w:rsid w:val="00224570"/>
    <w:rsid w:val="00231316"/>
    <w:rsid w:val="00261332"/>
    <w:rsid w:val="002C122D"/>
    <w:rsid w:val="002E73F5"/>
    <w:rsid w:val="00306CC7"/>
    <w:rsid w:val="00350961"/>
    <w:rsid w:val="00356CB0"/>
    <w:rsid w:val="00365D9F"/>
    <w:rsid w:val="003849E6"/>
    <w:rsid w:val="0039247B"/>
    <w:rsid w:val="003B5F15"/>
    <w:rsid w:val="003C723E"/>
    <w:rsid w:val="003D599B"/>
    <w:rsid w:val="004107E0"/>
    <w:rsid w:val="00412916"/>
    <w:rsid w:val="00454994"/>
    <w:rsid w:val="00455481"/>
    <w:rsid w:val="004825A3"/>
    <w:rsid w:val="004938CF"/>
    <w:rsid w:val="004B027A"/>
    <w:rsid w:val="005045B8"/>
    <w:rsid w:val="0051159A"/>
    <w:rsid w:val="00557976"/>
    <w:rsid w:val="00571631"/>
    <w:rsid w:val="005D5C5C"/>
    <w:rsid w:val="005E12E4"/>
    <w:rsid w:val="005F4F82"/>
    <w:rsid w:val="00676C3A"/>
    <w:rsid w:val="007152E2"/>
    <w:rsid w:val="00720AA6"/>
    <w:rsid w:val="00733645"/>
    <w:rsid w:val="00747BCA"/>
    <w:rsid w:val="007576EE"/>
    <w:rsid w:val="00807388"/>
    <w:rsid w:val="008123C1"/>
    <w:rsid w:val="00847564"/>
    <w:rsid w:val="008476BF"/>
    <w:rsid w:val="0086542D"/>
    <w:rsid w:val="00866975"/>
    <w:rsid w:val="0088599A"/>
    <w:rsid w:val="00885D71"/>
    <w:rsid w:val="008A2BD3"/>
    <w:rsid w:val="008F5AFF"/>
    <w:rsid w:val="009037FC"/>
    <w:rsid w:val="009811E6"/>
    <w:rsid w:val="00994894"/>
    <w:rsid w:val="00AA3B47"/>
    <w:rsid w:val="00AF4167"/>
    <w:rsid w:val="00B64127"/>
    <w:rsid w:val="00B964D1"/>
    <w:rsid w:val="00C6719E"/>
    <w:rsid w:val="00CA37E4"/>
    <w:rsid w:val="00CF050E"/>
    <w:rsid w:val="00D850FD"/>
    <w:rsid w:val="00D86410"/>
    <w:rsid w:val="00DB5F0E"/>
    <w:rsid w:val="00DD0195"/>
    <w:rsid w:val="00DE2E68"/>
    <w:rsid w:val="00E10A47"/>
    <w:rsid w:val="00E211E7"/>
    <w:rsid w:val="00E34503"/>
    <w:rsid w:val="00E444D2"/>
    <w:rsid w:val="00EA1096"/>
    <w:rsid w:val="00EB31FA"/>
    <w:rsid w:val="00EC39C0"/>
    <w:rsid w:val="00F3613E"/>
    <w:rsid w:val="00F57A7B"/>
    <w:rsid w:val="00F802E6"/>
    <w:rsid w:val="01396A2B"/>
    <w:rsid w:val="014B6F98"/>
    <w:rsid w:val="0193155F"/>
    <w:rsid w:val="02070635"/>
    <w:rsid w:val="028E45B6"/>
    <w:rsid w:val="029C4863"/>
    <w:rsid w:val="035131D3"/>
    <w:rsid w:val="042412B9"/>
    <w:rsid w:val="04334FEA"/>
    <w:rsid w:val="047D2ACD"/>
    <w:rsid w:val="05AD6B50"/>
    <w:rsid w:val="05CF7D50"/>
    <w:rsid w:val="05D04057"/>
    <w:rsid w:val="061C776A"/>
    <w:rsid w:val="06345785"/>
    <w:rsid w:val="07776133"/>
    <w:rsid w:val="078E235D"/>
    <w:rsid w:val="07A9642B"/>
    <w:rsid w:val="083B668E"/>
    <w:rsid w:val="08481CDD"/>
    <w:rsid w:val="08585DEE"/>
    <w:rsid w:val="097B3FE5"/>
    <w:rsid w:val="0AFB46E8"/>
    <w:rsid w:val="0B1322E1"/>
    <w:rsid w:val="0B545889"/>
    <w:rsid w:val="0B5E2D14"/>
    <w:rsid w:val="0B6B5733"/>
    <w:rsid w:val="0B93527D"/>
    <w:rsid w:val="0BE67BA2"/>
    <w:rsid w:val="0CD31965"/>
    <w:rsid w:val="0D1A098B"/>
    <w:rsid w:val="0D5D6408"/>
    <w:rsid w:val="0D8C749F"/>
    <w:rsid w:val="0DF9417D"/>
    <w:rsid w:val="0EEF3211"/>
    <w:rsid w:val="0F292C86"/>
    <w:rsid w:val="0FA15C3A"/>
    <w:rsid w:val="10CA30F3"/>
    <w:rsid w:val="118653F1"/>
    <w:rsid w:val="12B93245"/>
    <w:rsid w:val="12BA4DA0"/>
    <w:rsid w:val="12C64289"/>
    <w:rsid w:val="13A25FED"/>
    <w:rsid w:val="13D43FD2"/>
    <w:rsid w:val="15D54B8A"/>
    <w:rsid w:val="1604624E"/>
    <w:rsid w:val="16DE3E0C"/>
    <w:rsid w:val="16E42A9A"/>
    <w:rsid w:val="186C16B4"/>
    <w:rsid w:val="196D0B31"/>
    <w:rsid w:val="1A062E91"/>
    <w:rsid w:val="1A271C41"/>
    <w:rsid w:val="1B635B0A"/>
    <w:rsid w:val="1C0A230A"/>
    <w:rsid w:val="1D715C15"/>
    <w:rsid w:val="1E3C0C97"/>
    <w:rsid w:val="1E4E758F"/>
    <w:rsid w:val="1E901999"/>
    <w:rsid w:val="1EEB502F"/>
    <w:rsid w:val="1EF265DC"/>
    <w:rsid w:val="200D5342"/>
    <w:rsid w:val="20B65725"/>
    <w:rsid w:val="2170682C"/>
    <w:rsid w:val="22933829"/>
    <w:rsid w:val="22A243CB"/>
    <w:rsid w:val="22C70D80"/>
    <w:rsid w:val="23F83F7F"/>
    <w:rsid w:val="240051B3"/>
    <w:rsid w:val="245A30CD"/>
    <w:rsid w:val="2461726B"/>
    <w:rsid w:val="249E248E"/>
    <w:rsid w:val="24BB2A2E"/>
    <w:rsid w:val="25BD5C7A"/>
    <w:rsid w:val="25C93E51"/>
    <w:rsid w:val="26181B97"/>
    <w:rsid w:val="26B73CF8"/>
    <w:rsid w:val="27743E5C"/>
    <w:rsid w:val="27D24E99"/>
    <w:rsid w:val="27F97454"/>
    <w:rsid w:val="295A6B13"/>
    <w:rsid w:val="299E2E07"/>
    <w:rsid w:val="2A387CA6"/>
    <w:rsid w:val="2AE10069"/>
    <w:rsid w:val="2B9B6862"/>
    <w:rsid w:val="2C6F4710"/>
    <w:rsid w:val="2C710F6C"/>
    <w:rsid w:val="2CD5539D"/>
    <w:rsid w:val="2CE814DC"/>
    <w:rsid w:val="2D2E2E92"/>
    <w:rsid w:val="2D897887"/>
    <w:rsid w:val="2DCE7F55"/>
    <w:rsid w:val="2F0624BB"/>
    <w:rsid w:val="2F14563D"/>
    <w:rsid w:val="2F536C4A"/>
    <w:rsid w:val="301B3A0F"/>
    <w:rsid w:val="304731F3"/>
    <w:rsid w:val="30C63352"/>
    <w:rsid w:val="31733FE5"/>
    <w:rsid w:val="31C1653F"/>
    <w:rsid w:val="32B85545"/>
    <w:rsid w:val="3361371F"/>
    <w:rsid w:val="33662B40"/>
    <w:rsid w:val="3366715E"/>
    <w:rsid w:val="33977850"/>
    <w:rsid w:val="33CD11F6"/>
    <w:rsid w:val="34A86EC0"/>
    <w:rsid w:val="34A904C7"/>
    <w:rsid w:val="35265620"/>
    <w:rsid w:val="353A7970"/>
    <w:rsid w:val="356C120F"/>
    <w:rsid w:val="35CB48FA"/>
    <w:rsid w:val="36C731C7"/>
    <w:rsid w:val="37732486"/>
    <w:rsid w:val="37A002BE"/>
    <w:rsid w:val="37EA0581"/>
    <w:rsid w:val="3833314B"/>
    <w:rsid w:val="386D782A"/>
    <w:rsid w:val="38BB0FF2"/>
    <w:rsid w:val="38E23DD4"/>
    <w:rsid w:val="39037E27"/>
    <w:rsid w:val="391A77BD"/>
    <w:rsid w:val="3A0950CD"/>
    <w:rsid w:val="3A130184"/>
    <w:rsid w:val="3B2F170E"/>
    <w:rsid w:val="3BB12F54"/>
    <w:rsid w:val="3BDE0B61"/>
    <w:rsid w:val="3D0D3777"/>
    <w:rsid w:val="3E220C76"/>
    <w:rsid w:val="3F263713"/>
    <w:rsid w:val="3F33435E"/>
    <w:rsid w:val="3F8065D0"/>
    <w:rsid w:val="3FC22EA8"/>
    <w:rsid w:val="40136001"/>
    <w:rsid w:val="40271D55"/>
    <w:rsid w:val="410D6258"/>
    <w:rsid w:val="42626E37"/>
    <w:rsid w:val="42B87670"/>
    <w:rsid w:val="4308225E"/>
    <w:rsid w:val="4325071C"/>
    <w:rsid w:val="435C0ACA"/>
    <w:rsid w:val="435F18C4"/>
    <w:rsid w:val="43731DF4"/>
    <w:rsid w:val="43CF0940"/>
    <w:rsid w:val="44122CD3"/>
    <w:rsid w:val="44907425"/>
    <w:rsid w:val="458D0863"/>
    <w:rsid w:val="46AD56E2"/>
    <w:rsid w:val="4707077A"/>
    <w:rsid w:val="47DD5650"/>
    <w:rsid w:val="48CF62E0"/>
    <w:rsid w:val="49315AE0"/>
    <w:rsid w:val="49C01766"/>
    <w:rsid w:val="4A2A0861"/>
    <w:rsid w:val="4A651A13"/>
    <w:rsid w:val="4C6D0CE8"/>
    <w:rsid w:val="4DAF5323"/>
    <w:rsid w:val="4E2700AA"/>
    <w:rsid w:val="4E844F1A"/>
    <w:rsid w:val="4F7F3F92"/>
    <w:rsid w:val="4FB347D0"/>
    <w:rsid w:val="4FBD4166"/>
    <w:rsid w:val="50237A49"/>
    <w:rsid w:val="504D7564"/>
    <w:rsid w:val="508377BD"/>
    <w:rsid w:val="51170600"/>
    <w:rsid w:val="51D94E82"/>
    <w:rsid w:val="523B6B9E"/>
    <w:rsid w:val="524834EF"/>
    <w:rsid w:val="5373298D"/>
    <w:rsid w:val="544346F4"/>
    <w:rsid w:val="54650D23"/>
    <w:rsid w:val="54DC6006"/>
    <w:rsid w:val="54FE4442"/>
    <w:rsid w:val="55335F3E"/>
    <w:rsid w:val="55855ED1"/>
    <w:rsid w:val="56394A0F"/>
    <w:rsid w:val="5641747C"/>
    <w:rsid w:val="56BC3C99"/>
    <w:rsid w:val="5737413F"/>
    <w:rsid w:val="58135DCF"/>
    <w:rsid w:val="58476F42"/>
    <w:rsid w:val="58B71C77"/>
    <w:rsid w:val="59BD2C62"/>
    <w:rsid w:val="5A263079"/>
    <w:rsid w:val="5AB86B6D"/>
    <w:rsid w:val="5AFC76F3"/>
    <w:rsid w:val="5B186778"/>
    <w:rsid w:val="5B4129F8"/>
    <w:rsid w:val="5C125F55"/>
    <w:rsid w:val="5C384E7D"/>
    <w:rsid w:val="5C9D064B"/>
    <w:rsid w:val="5D0C00B7"/>
    <w:rsid w:val="5DAF0580"/>
    <w:rsid w:val="5E0559CD"/>
    <w:rsid w:val="5E9951C2"/>
    <w:rsid w:val="5EF12C18"/>
    <w:rsid w:val="6061149C"/>
    <w:rsid w:val="608E2616"/>
    <w:rsid w:val="60B011A5"/>
    <w:rsid w:val="61A475F5"/>
    <w:rsid w:val="61C012AD"/>
    <w:rsid w:val="61D61574"/>
    <w:rsid w:val="62806635"/>
    <w:rsid w:val="63662372"/>
    <w:rsid w:val="647A385B"/>
    <w:rsid w:val="65700B97"/>
    <w:rsid w:val="677813E6"/>
    <w:rsid w:val="67B0784B"/>
    <w:rsid w:val="67B62D28"/>
    <w:rsid w:val="685C5B5A"/>
    <w:rsid w:val="686D5BCB"/>
    <w:rsid w:val="69FA7C16"/>
    <w:rsid w:val="6A2416B2"/>
    <w:rsid w:val="6AEC06A4"/>
    <w:rsid w:val="6B6F18C4"/>
    <w:rsid w:val="6BED0550"/>
    <w:rsid w:val="6C336887"/>
    <w:rsid w:val="6C4B2B77"/>
    <w:rsid w:val="6C9E51EE"/>
    <w:rsid w:val="6C9F46FE"/>
    <w:rsid w:val="6CB64D24"/>
    <w:rsid w:val="6D0A3D25"/>
    <w:rsid w:val="6DC742B3"/>
    <w:rsid w:val="6EBC36EB"/>
    <w:rsid w:val="6F232C2C"/>
    <w:rsid w:val="6F9B5DC2"/>
    <w:rsid w:val="6FA567B6"/>
    <w:rsid w:val="6FB97C2B"/>
    <w:rsid w:val="6FFF1BFA"/>
    <w:rsid w:val="70BD6E2F"/>
    <w:rsid w:val="716322C3"/>
    <w:rsid w:val="72464931"/>
    <w:rsid w:val="72F74332"/>
    <w:rsid w:val="73F81FF2"/>
    <w:rsid w:val="74243175"/>
    <w:rsid w:val="74CC5CD5"/>
    <w:rsid w:val="74F05B2A"/>
    <w:rsid w:val="76025A31"/>
    <w:rsid w:val="77506DF2"/>
    <w:rsid w:val="77E34265"/>
    <w:rsid w:val="788E1CEA"/>
    <w:rsid w:val="789B6A68"/>
    <w:rsid w:val="798F43CE"/>
    <w:rsid w:val="7ACC0CD4"/>
    <w:rsid w:val="7BAD66D5"/>
    <w:rsid w:val="7CCE111A"/>
    <w:rsid w:val="7E3177D2"/>
    <w:rsid w:val="7F467BF1"/>
    <w:rsid w:val="7F5F1CC7"/>
    <w:rsid w:val="7F8E1BE0"/>
    <w:rsid w:val="7F9B509B"/>
    <w:rsid w:val="7FC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微软雅黑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after="50" w:afterLines="50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50" w:beforeLines="150" w:after="50" w:afterLines="50"/>
      <w:jc w:val="left"/>
      <w:outlineLvl w:val="1"/>
    </w:pPr>
    <w:rPr>
      <w:rFonts w:ascii="微软雅黑" w:hAnsi="微软雅黑" w:cs="微软雅黑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Lines="100"/>
      <w:jc w:val="left"/>
      <w:outlineLvl w:val="2"/>
    </w:pPr>
    <w:rPr>
      <w:rFonts w:ascii="微软雅黑" w:hAnsi="微软雅黑" w:cs="微软雅黑"/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annotation text"/>
    <w:basedOn w:val="1"/>
    <w:semiHidden/>
    <w:unhideWhenUsed/>
    <w:qFormat/>
    <w:uiPriority w:val="99"/>
    <w:pPr>
      <w:widowControl/>
      <w:spacing w:after="160"/>
      <w:jc w:val="left"/>
    </w:pPr>
    <w:rPr>
      <w:kern w:val="0"/>
      <w:sz w:val="20"/>
      <w:szCs w:val="20"/>
    </w:rPr>
  </w:style>
  <w:style w:type="paragraph" w:styleId="8">
    <w:name w:val="toc 3"/>
    <w:basedOn w:val="1"/>
    <w:next w:val="1"/>
    <w:qFormat/>
    <w:uiPriority w:val="39"/>
    <w:pPr>
      <w:ind w:left="840" w:leftChars="400"/>
    </w:pPr>
    <w:rPr>
      <w:rFonts w:ascii="Times New Roman" w:hAnsi="Times New Roman" w:eastAsia="宋体"/>
      <w:szCs w:val="20"/>
    </w:rPr>
  </w:style>
  <w:style w:type="paragraph" w:styleId="9">
    <w:name w:val="Plain Text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宋体" w:hAnsi="Courier New" w:eastAsia="宋体"/>
      <w:kern w:val="0"/>
      <w:szCs w:val="20"/>
    </w:rPr>
  </w:style>
  <w:style w:type="paragraph" w:styleId="10">
    <w:name w:val="Balloon Text"/>
    <w:basedOn w:val="1"/>
    <w:link w:val="30"/>
    <w:qFormat/>
    <w:uiPriority w:val="0"/>
    <w:rPr>
      <w:sz w:val="18"/>
      <w:szCs w:val="18"/>
    </w:rPr>
  </w:style>
  <w:style w:type="paragraph" w:styleId="11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39"/>
    <w:rPr>
      <w:rFonts w:ascii="Times New Roman" w:hAnsi="Times New Roman" w:eastAsia="宋体"/>
      <w:szCs w:val="20"/>
    </w:rPr>
  </w:style>
  <w:style w:type="paragraph" w:styleId="14">
    <w:name w:val="toc 4"/>
    <w:basedOn w:val="1"/>
    <w:next w:val="1"/>
    <w:qFormat/>
    <w:uiPriority w:val="0"/>
    <w:pPr>
      <w:ind w:left="1260" w:leftChars="600"/>
    </w:pPr>
  </w:style>
  <w:style w:type="paragraph" w:styleId="15">
    <w:name w:val="toc 2"/>
    <w:basedOn w:val="1"/>
    <w:next w:val="1"/>
    <w:qFormat/>
    <w:uiPriority w:val="39"/>
    <w:pPr>
      <w:ind w:left="420" w:leftChars="200"/>
    </w:pPr>
    <w:rPr>
      <w:rFonts w:ascii="Times New Roman" w:hAnsi="Times New Roman" w:eastAsia="宋体"/>
      <w:szCs w:val="20"/>
    </w:rPr>
  </w:style>
  <w:style w:type="paragraph" w:styleId="16">
    <w:name w:val="Normal (Web)"/>
    <w:basedOn w:val="1"/>
    <w:link w:val="27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basedOn w:val="19"/>
    <w:qFormat/>
    <w:uiPriority w:val="0"/>
    <w:rPr>
      <w:b/>
    </w:rPr>
  </w:style>
  <w:style w:type="character" w:styleId="21">
    <w:name w:val="FollowedHyperlink"/>
    <w:basedOn w:val="1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2">
    <w:name w:val="Hyperlink"/>
    <w:qFormat/>
    <w:uiPriority w:val="99"/>
    <w:rPr>
      <w:color w:val="0000FF"/>
      <w:u w:val="single"/>
    </w:rPr>
  </w:style>
  <w:style w:type="character" w:styleId="23">
    <w:name w:val="HTML Code"/>
    <w:basedOn w:val="19"/>
    <w:qFormat/>
    <w:uiPriority w:val="0"/>
    <w:rPr>
      <w:rFonts w:ascii="Courier New" w:hAnsi="Courier New"/>
      <w:sz w:val="20"/>
    </w:rPr>
  </w:style>
  <w:style w:type="character" w:styleId="24">
    <w:name w:val="annotation reference"/>
    <w:basedOn w:val="19"/>
    <w:qFormat/>
    <w:uiPriority w:val="0"/>
    <w:rPr>
      <w:sz w:val="21"/>
      <w:szCs w:val="21"/>
    </w:rPr>
  </w:style>
  <w:style w:type="paragraph" w:customStyle="1" w:styleId="25">
    <w:name w:val="样式2"/>
    <w:basedOn w:val="3"/>
    <w:next w:val="1"/>
    <w:qFormat/>
    <w:uiPriority w:val="0"/>
    <w:rPr>
      <w:rFonts w:eastAsia="思源黑体 CN Regular" w:cs="思源黑体 CN Regular"/>
      <w:bCs/>
      <w:color w:val="000000" w:themeColor="text1"/>
      <w:szCs w:val="36"/>
      <w14:textFill>
        <w14:solidFill>
          <w14:schemeClr w14:val="tx1"/>
        </w14:solidFill>
      </w14:textFill>
    </w:rPr>
  </w:style>
  <w:style w:type="character" w:customStyle="1" w:styleId="26">
    <w:name w:val="Heading 1 Char"/>
    <w:basedOn w:val="19"/>
    <w:link w:val="2"/>
    <w:qFormat/>
    <w:uiPriority w:val="0"/>
    <w:rPr>
      <w:rFonts w:eastAsia="微软雅黑" w:asciiTheme="minorHAnsi" w:hAnsiTheme="minorHAnsi"/>
      <w:b/>
      <w:kern w:val="44"/>
      <w:sz w:val="44"/>
    </w:rPr>
  </w:style>
  <w:style w:type="character" w:customStyle="1" w:styleId="27">
    <w:name w:val="Normal (Web) Char"/>
    <w:link w:val="16"/>
    <w:qFormat/>
    <w:uiPriority w:val="99"/>
    <w:rPr>
      <w:rFonts w:ascii="宋体" w:hAnsi="宋体" w:eastAsia="宋体" w:cs="宋体"/>
      <w:kern w:val="0"/>
    </w:rPr>
  </w:style>
  <w:style w:type="table" w:customStyle="1" w:styleId="28">
    <w:name w:val="_Style 66"/>
    <w:basedOn w:val="29"/>
    <w:qFormat/>
    <w:uiPriority w:val="0"/>
    <w:pPr>
      <w:widowControl w:val="0"/>
      <w:jc w:val="both"/>
    </w:pPr>
    <w:tblPr>
      <w:tblCellMar>
        <w:left w:w="108" w:type="dxa"/>
        <w:right w:w="108" w:type="dxa"/>
      </w:tblCellMar>
    </w:tblPr>
  </w:style>
  <w:style w:type="table" w:customStyle="1" w:styleId="29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Balloon Text Char"/>
    <w:basedOn w:val="19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31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NGMEI\AppData\Roaming\kingsoft\office6\templates\wps\zh_CN\DEBIX%20custom%20temp-en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800FC8-34B7-4895-B641-F12685C6AB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DEBIX custom temp-en.dotx</Template>
  <Pages>1</Pages>
  <Words>1444</Words>
  <Characters>7196</Characters>
  <Lines>414</Lines>
  <Paragraphs>116</Paragraphs>
  <TotalTime>31</TotalTime>
  <ScaleCrop>false</ScaleCrop>
  <LinksUpToDate>false</LinksUpToDate>
  <CharactersWithSpaces>8118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2023-10-24T02:45:00Z</dcterms:created>
  <dc:creator>骆丽</dc:creator>
  <cp:lastModifiedBy>Vicky</cp:lastModifiedBy>
  <dcterms:modified xsi:type="dcterms:W3CDTF">2025-07-15T08:53:01Z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4DCCA708A81D42A08493547568E6FF2D_13</vt:lpwstr>
  </property>
  <property fmtid="{D5CDD505-2E9C-101B-9397-08002B2CF9AE}" pid="4" name="KSOTemplateDocerSaveRecord">
    <vt:lpwstr>eyJoZGlkIjoiNDgyNjNhY2Y0NmE0NjBjMmZjMWZiM2JmZmY4Yjc5MjAiLCJ1c2VySWQiOiIyODU4NDA2OTAifQ==</vt:lpwstr>
  </property>
</Properties>
</file>